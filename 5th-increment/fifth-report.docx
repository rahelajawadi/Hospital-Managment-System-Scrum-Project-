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AB0FE5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Second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444653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18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AB0FE5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Second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444653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18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444653">
        <w:t xml:space="preserve"> fifth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444653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fifth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>
        <w:rPr>
          <w:rFonts w:ascii="Times New Roman" w:hAnsi="Times New Roman" w:cs="Times New Roman"/>
          <w:sz w:val="24"/>
          <w:szCs w:val="24"/>
        </w:rPr>
        <w:t>finalized the fifth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forth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 come up wit</w:t>
      </w:r>
      <w:r>
        <w:rPr>
          <w:rFonts w:ascii="Times New Roman" w:hAnsi="Times New Roman" w:cs="Times New Roman"/>
          <w:sz w:val="24"/>
          <w:szCs w:val="24"/>
        </w:rPr>
        <w:t>h a creative design of the forth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forth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444653" w:rsidP="00DC4A5D">
      <w:pPr>
        <w:pStyle w:val="Heading1"/>
        <w:numPr>
          <w:ilvl w:val="0"/>
          <w:numId w:val="4"/>
        </w:numPr>
      </w:pPr>
      <w:r>
        <w:t>Development of fifth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444653">
        <w:t>n the fifth</w:t>
      </w:r>
      <w:r>
        <w:t xml:space="preserve"> meeting of the job management System we also discussed about </w:t>
      </w:r>
      <w:r w:rsidR="00467E36">
        <w:t>the task design</w:t>
      </w:r>
      <w:r w:rsidR="00444653">
        <w:t xml:space="preserve"> and functionality of the fifth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idea and opinions about the second pages o</w:t>
      </w:r>
      <w:r w:rsidR="00444653">
        <w:t>f the system which was the informative</w:t>
      </w:r>
      <w:r w:rsidR="00523C33">
        <w:t xml:space="preserve"> page for the job seeke</w:t>
      </w:r>
      <w:r w:rsidR="00444653">
        <w:t>r or user that they can add their information and can use system by that taps</w:t>
      </w:r>
      <w:bookmarkStart w:id="1" w:name="_GoBack"/>
      <w:bookmarkEnd w:id="1"/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>
        <w:t xml:space="preserve"> first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5D1" w:rsidRDefault="002C55D1">
      <w:pPr>
        <w:spacing w:after="0" w:line="240" w:lineRule="auto"/>
      </w:pPr>
      <w:r>
        <w:separator/>
      </w:r>
    </w:p>
  </w:endnote>
  <w:endnote w:type="continuationSeparator" w:id="0">
    <w:p w:rsidR="002C55D1" w:rsidRDefault="002C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5D1" w:rsidRDefault="002C55D1">
      <w:pPr>
        <w:spacing w:after="0" w:line="240" w:lineRule="auto"/>
      </w:pPr>
      <w:r>
        <w:separator/>
      </w:r>
    </w:p>
  </w:footnote>
  <w:footnote w:type="continuationSeparator" w:id="0">
    <w:p w:rsidR="002C55D1" w:rsidRDefault="002C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29540C"/>
    <w:rsid w:val="002C55D1"/>
    <w:rsid w:val="0030653A"/>
    <w:rsid w:val="00444653"/>
    <w:rsid w:val="00467E36"/>
    <w:rsid w:val="004D5A18"/>
    <w:rsid w:val="00523C33"/>
    <w:rsid w:val="00772ECC"/>
    <w:rsid w:val="00805CBF"/>
    <w:rsid w:val="00963E7D"/>
    <w:rsid w:val="00A37DAF"/>
    <w:rsid w:val="00A9105F"/>
    <w:rsid w:val="00AB0FE5"/>
    <w:rsid w:val="00D97D99"/>
    <w:rsid w:val="00DC4A5D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2021-04-09T09:23:00Z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