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AB0FE5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Second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ED41C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25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AB0FE5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Second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ED41C7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25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ED41C7">
        <w:t xml:space="preserve"> sixth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ED41C7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 w:rsidR="00444653">
        <w:rPr>
          <w:rFonts w:ascii="Times New Roman" w:hAnsi="Times New Roman" w:cs="Times New Roman"/>
          <w:sz w:val="24"/>
          <w:szCs w:val="24"/>
        </w:rPr>
        <w:t>finalized</w:t>
      </w:r>
      <w:r>
        <w:rPr>
          <w:rFonts w:ascii="Times New Roman" w:hAnsi="Times New Roman" w:cs="Times New Roman"/>
          <w:sz w:val="24"/>
          <w:szCs w:val="24"/>
        </w:rPr>
        <w:t xml:space="preserve"> the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 come up wit</w:t>
      </w:r>
      <w:r>
        <w:rPr>
          <w:rFonts w:ascii="Times New Roman" w:hAnsi="Times New Roman" w:cs="Times New Roman"/>
          <w:sz w:val="24"/>
          <w:szCs w:val="24"/>
        </w:rPr>
        <w:t>h a creative design of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ED41C7" w:rsidP="00DC4A5D">
      <w:pPr>
        <w:pStyle w:val="Heading1"/>
        <w:numPr>
          <w:ilvl w:val="0"/>
          <w:numId w:val="4"/>
        </w:numPr>
      </w:pPr>
      <w:r>
        <w:t>Development of sixth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ED41C7">
        <w:t>n the sixth</w:t>
      </w:r>
      <w:r>
        <w:t xml:space="preserve"> meeting of the job management System we also discussed about </w:t>
      </w:r>
      <w:r w:rsidR="00467E36">
        <w:t>the task design</w:t>
      </w:r>
      <w:r w:rsidR="00ED41C7">
        <w:t xml:space="preserve"> and functionality of the sixth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AE1FD7">
        <w:t>ea and opinions about the sixth</w:t>
      </w:r>
      <w:r w:rsidR="00523C33">
        <w:t xml:space="preserve"> pages o</w:t>
      </w:r>
      <w:r w:rsidR="00444653">
        <w:t>f the system which was the informative</w:t>
      </w:r>
      <w:r w:rsidR="00523C33">
        <w:t xml:space="preserve"> page for the </w:t>
      </w:r>
      <w:r w:rsidR="00AE1FD7">
        <w:t xml:space="preserve">administrator </w:t>
      </w:r>
      <w:r w:rsidR="00444653">
        <w:t>tha</w:t>
      </w:r>
      <w:r w:rsidR="00AE1FD7">
        <w:t>t they can add update delete and edit jobs which makes the main task of administrator and</w:t>
      </w:r>
      <w:r w:rsidR="00444653">
        <w:t xml:space="preserve"> can use system by that taps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AE1FD7">
        <w:t xml:space="preserve"> fifth</w:t>
      </w:r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</w:t>
      </w:r>
      <w:r w:rsidR="00AE1FD7">
        <w:t xml:space="preserve"> and connection of the interface with database</w:t>
      </w:r>
      <w:r w:rsidR="00523C33">
        <w:t>.</w:t>
      </w:r>
    </w:p>
    <w:p w:rsidR="00772ECC" w:rsidRDefault="00963E7D" w:rsidP="00DC4A5D">
      <w:pPr>
        <w:spacing w:line="240" w:lineRule="auto"/>
        <w:ind w:left="720"/>
      </w:pPr>
      <w:bookmarkStart w:id="1" w:name="_Read_mode"/>
      <w:bookmarkEnd w:id="1"/>
      <w:r>
        <w:br w:type="page"/>
      </w:r>
      <w:bookmarkStart w:id="2" w:name="_GoBack"/>
      <w:bookmarkEnd w:id="2"/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16" w:rsidRDefault="00953D16">
      <w:pPr>
        <w:spacing w:after="0" w:line="240" w:lineRule="auto"/>
      </w:pPr>
      <w:r>
        <w:separator/>
      </w:r>
    </w:p>
  </w:endnote>
  <w:endnote w:type="continuationSeparator" w:id="0">
    <w:p w:rsidR="00953D16" w:rsidRDefault="00953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16" w:rsidRDefault="00953D16">
      <w:pPr>
        <w:spacing w:after="0" w:line="240" w:lineRule="auto"/>
      </w:pPr>
      <w:r>
        <w:separator/>
      </w:r>
    </w:p>
  </w:footnote>
  <w:footnote w:type="continuationSeparator" w:id="0">
    <w:p w:rsidR="00953D16" w:rsidRDefault="00953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29540C"/>
    <w:rsid w:val="002C55D1"/>
    <w:rsid w:val="0030653A"/>
    <w:rsid w:val="00444653"/>
    <w:rsid w:val="00467E36"/>
    <w:rsid w:val="004D5A18"/>
    <w:rsid w:val="00523C33"/>
    <w:rsid w:val="00772ECC"/>
    <w:rsid w:val="00805CBF"/>
    <w:rsid w:val="00953D16"/>
    <w:rsid w:val="00963E7D"/>
    <w:rsid w:val="00A37DAF"/>
    <w:rsid w:val="00A9105F"/>
    <w:rsid w:val="00AB0FE5"/>
    <w:rsid w:val="00AE1FD7"/>
    <w:rsid w:val="00D97D99"/>
    <w:rsid w:val="00DC4A5D"/>
    <w:rsid w:val="00E16CA5"/>
    <w:rsid w:val="00E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2021-04-12T05:58:00Z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