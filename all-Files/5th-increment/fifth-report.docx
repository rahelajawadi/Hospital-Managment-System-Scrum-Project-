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96670098"/>
        <w:docPartObj>
          <w:docPartGallery w:val="Cover Pages"/>
          <w:docPartUnique/>
        </w:docPartObj>
      </w:sdtPr>
      <w:sdtEndPr/>
      <w:sdtContent>
        <w:p w:rsidR="00772ECC" w:rsidRDefault="00963E7D" w:rsidP="00DC4A5D">
          <w:pPr>
            <w:spacing w:line="240" w:lineRule="auto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D055D3E" wp14:editId="6BAAC260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Group 3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angle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2ECC" w:rsidRDefault="00DC4A5D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Report</w:t>
                                  </w:r>
                                </w:p>
                                <w:p w:rsidR="00772ECC" w:rsidRDefault="00772ECC">
                                  <w:pPr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323850" y="4835764"/>
                                <a:ext cx="5911850" cy="17364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2ECC" w:rsidRDefault="00775CBC">
                                  <w:pPr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Fifth</w:t>
                                  </w:r>
                                  <w:r w:rsidR="00DC4A5D"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meeting of product owner</w:t>
                                  </w:r>
                                </w:p>
                                <w:p w:rsidR="00DC4A5D" w:rsidRDefault="00DC4A5D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>Job Management System</w:t>
                                  </w:r>
                                </w:p>
                                <w:p w:rsidR="0030653A" w:rsidRDefault="00775CBC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>Date: 23</w:t>
                                  </w:r>
                                  <w:r w:rsidR="0030653A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>/3/2021</w:t>
                                  </w:r>
                                </w:p>
                                <w:p w:rsidR="0030653A" w:rsidRDefault="0030653A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</w:p>
                                <w:p w:rsidR="0030653A" w:rsidRDefault="0030653A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1D055D3E" id="Group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">
                    <v:rect id="Rectangle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8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:rsidR="00772ECC" w:rsidRDefault="00DC4A5D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  <w:t>Report</w:t>
                            </w:r>
                          </w:p>
                          <w:p w:rsidR="00772ECC" w:rsidRDefault="00772ECC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shape>
                    <v:shape id="Text Box 2" o:spid="_x0000_s1029" type="#_x0000_t202" style="position:absolute;left:3238;top:48357;width:59119;height:17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:rsidR="00772ECC" w:rsidRDefault="00775CBC">
                            <w:pPr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</w:rPr>
                              <w:t>Fifth</w:t>
                            </w:r>
                            <w:r w:rsidR="00DC4A5D"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meeting of product owner</w:t>
                            </w:r>
                          </w:p>
                          <w:p w:rsidR="00DC4A5D" w:rsidRDefault="00DC4A5D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  <w:t>Job Management System</w:t>
                            </w:r>
                          </w:p>
                          <w:p w:rsidR="0030653A" w:rsidRDefault="00775CBC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  <w:t>Date: 23</w:t>
                            </w:r>
                            <w:r w:rsidR="0030653A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  <w:t>/3/2021</w:t>
                            </w:r>
                          </w:p>
                          <w:p w:rsidR="0030653A" w:rsidRDefault="0030653A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</w:p>
                          <w:p w:rsidR="0030653A" w:rsidRDefault="0030653A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:rsidR="00772ECC" w:rsidRDefault="00772ECC" w:rsidP="00DC4A5D">
          <w:pPr>
            <w:spacing w:line="240" w:lineRule="auto"/>
          </w:pPr>
        </w:p>
        <w:p w:rsidR="00772ECC" w:rsidRDefault="00772ECC" w:rsidP="00DC4A5D">
          <w:pPr>
            <w:spacing w:line="240" w:lineRule="auto"/>
          </w:pPr>
        </w:p>
        <w:p w:rsidR="00772ECC" w:rsidRDefault="00772ECC" w:rsidP="00DC4A5D">
          <w:pPr>
            <w:spacing w:line="240" w:lineRule="auto"/>
          </w:pPr>
        </w:p>
        <w:p w:rsidR="00772ECC" w:rsidRDefault="00963E7D" w:rsidP="00DC4A5D">
          <w:pPr>
            <w:spacing w:after="70" w:line="240" w:lineRule="auto"/>
          </w:pPr>
          <w:r>
            <w:br w:type="page"/>
          </w:r>
        </w:p>
      </w:sdtContent>
    </w:sdt>
    <w:p w:rsidR="00772ECC" w:rsidRDefault="0030653A" w:rsidP="00DC4A5D">
      <w:pPr>
        <w:pStyle w:val="Heading1"/>
        <w:numPr>
          <w:ilvl w:val="0"/>
          <w:numId w:val="2"/>
        </w:numPr>
        <w:ind w:left="630"/>
      </w:pPr>
      <w:r>
        <w:lastRenderedPageBreak/>
        <w:t>Finalization</w:t>
      </w:r>
      <w:r w:rsidR="00AB0FE5">
        <w:t>/ vision</w:t>
      </w:r>
      <w:r w:rsidR="00467E36">
        <w:t xml:space="preserve"> of</w:t>
      </w:r>
      <w:r w:rsidR="00444653">
        <w:t xml:space="preserve"> fifth</w:t>
      </w:r>
      <w:r w:rsidR="00AB0FE5">
        <w:t xml:space="preserve"> increment</w:t>
      </w:r>
      <w:r w:rsidR="00467E36">
        <w:t xml:space="preserve"> </w:t>
      </w:r>
    </w:p>
    <w:p w:rsidR="00467E36" w:rsidRPr="00467E36" w:rsidRDefault="00467E36" w:rsidP="00467E36"/>
    <w:p w:rsidR="00DC4A5D" w:rsidRPr="00DC4A5D" w:rsidRDefault="00444653" w:rsidP="00523C33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Live_layout_and"/>
      <w:bookmarkEnd w:id="0"/>
      <w:r>
        <w:rPr>
          <w:rFonts w:ascii="Times New Roman" w:hAnsi="Times New Roman" w:cs="Times New Roman"/>
          <w:sz w:val="24"/>
          <w:szCs w:val="24"/>
        </w:rPr>
        <w:t>In fifth</w:t>
      </w:r>
      <w:r w:rsidR="0030653A">
        <w:rPr>
          <w:rFonts w:ascii="Times New Roman" w:hAnsi="Times New Roman" w:cs="Times New Roman"/>
          <w:sz w:val="24"/>
          <w:szCs w:val="24"/>
        </w:rPr>
        <w:t xml:space="preserve"> meeting of the product owner we </w:t>
      </w:r>
      <w:r>
        <w:rPr>
          <w:rFonts w:ascii="Times New Roman" w:hAnsi="Times New Roman" w:cs="Times New Roman"/>
          <w:sz w:val="24"/>
          <w:szCs w:val="24"/>
        </w:rPr>
        <w:t>finalized the fifth</w:t>
      </w:r>
      <w:r w:rsidR="0030653A">
        <w:rPr>
          <w:rFonts w:ascii="Times New Roman" w:hAnsi="Times New Roman" w:cs="Times New Roman"/>
          <w:sz w:val="24"/>
          <w:szCs w:val="24"/>
        </w:rPr>
        <w:t xml:space="preserve"> increment of the job management system project</w:t>
      </w:r>
      <w:r w:rsidR="00DC4A5D" w:rsidRPr="00DC4A5D">
        <w:rPr>
          <w:rFonts w:ascii="Times New Roman" w:hAnsi="Times New Roman" w:cs="Times New Roman"/>
          <w:sz w:val="24"/>
          <w:szCs w:val="24"/>
        </w:rPr>
        <w:t>.</w:t>
      </w:r>
      <w:r w:rsidR="00467E36">
        <w:rPr>
          <w:rFonts w:ascii="Times New Roman" w:hAnsi="Times New Roman" w:cs="Times New Roman"/>
          <w:sz w:val="24"/>
          <w:szCs w:val="24"/>
        </w:rPr>
        <w:t xml:space="preserve"> The deve</w:t>
      </w:r>
      <w:r>
        <w:rPr>
          <w:rFonts w:ascii="Times New Roman" w:hAnsi="Times New Roman" w:cs="Times New Roman"/>
          <w:sz w:val="24"/>
          <w:szCs w:val="24"/>
        </w:rPr>
        <w:t>lopment team worked on the forth</w:t>
      </w:r>
      <w:r w:rsidR="00467E36">
        <w:rPr>
          <w:rFonts w:ascii="Times New Roman" w:hAnsi="Times New Roman" w:cs="Times New Roman"/>
          <w:sz w:val="24"/>
          <w:szCs w:val="24"/>
        </w:rPr>
        <w:t xml:space="preserve"> page of the system. The come up wit</w:t>
      </w:r>
      <w:r>
        <w:rPr>
          <w:rFonts w:ascii="Times New Roman" w:hAnsi="Times New Roman" w:cs="Times New Roman"/>
          <w:sz w:val="24"/>
          <w:szCs w:val="24"/>
        </w:rPr>
        <w:t>h a creative design of the forth</w:t>
      </w:r>
      <w:r w:rsidR="00467E36">
        <w:rPr>
          <w:rFonts w:ascii="Times New Roman" w:hAnsi="Times New Roman" w:cs="Times New Roman"/>
          <w:sz w:val="24"/>
          <w:szCs w:val="24"/>
        </w:rPr>
        <w:t xml:space="preserve"> page of the system. They also creatively add the functionality of the system as well. The development team also provide us the fin</w:t>
      </w:r>
      <w:r>
        <w:rPr>
          <w:rFonts w:ascii="Times New Roman" w:hAnsi="Times New Roman" w:cs="Times New Roman"/>
          <w:sz w:val="24"/>
          <w:szCs w:val="24"/>
        </w:rPr>
        <w:t>al looks or picture of the forth</w:t>
      </w:r>
      <w:r w:rsidR="00467E36">
        <w:rPr>
          <w:rFonts w:ascii="Times New Roman" w:hAnsi="Times New Roman" w:cs="Times New Roman"/>
          <w:sz w:val="24"/>
          <w:szCs w:val="24"/>
        </w:rPr>
        <w:t xml:space="preserve"> page of the system. Which fulfil the standard of our client demand. </w:t>
      </w:r>
    </w:p>
    <w:p w:rsidR="00772ECC" w:rsidRDefault="00444653" w:rsidP="00DC4A5D">
      <w:pPr>
        <w:pStyle w:val="Heading1"/>
        <w:numPr>
          <w:ilvl w:val="0"/>
          <w:numId w:val="4"/>
        </w:numPr>
      </w:pPr>
      <w:r>
        <w:t>Development of fifth</w:t>
      </w:r>
      <w:r w:rsidR="00AB0FE5">
        <w:t xml:space="preserve"> increment </w:t>
      </w:r>
      <w:r w:rsidR="00DC4A5D">
        <w:t xml:space="preserve"> </w:t>
      </w:r>
    </w:p>
    <w:p w:rsidR="00DC4A5D" w:rsidRPr="00DC4A5D" w:rsidRDefault="00DC4A5D" w:rsidP="00523C33">
      <w:pPr>
        <w:pStyle w:val="ListParagraph"/>
        <w:ind w:left="1080" w:firstLine="0"/>
        <w:jc w:val="both"/>
      </w:pPr>
      <w:r>
        <w:t>I</w:t>
      </w:r>
      <w:r w:rsidR="00444653">
        <w:t>n the fifth</w:t>
      </w:r>
      <w:r>
        <w:t xml:space="preserve"> meeting of the job management System we also discussed about </w:t>
      </w:r>
      <w:r w:rsidR="00467E36">
        <w:t>the task design</w:t>
      </w:r>
      <w:r w:rsidR="00444653">
        <w:t xml:space="preserve"> and functionality of the fifth</w:t>
      </w:r>
      <w:r w:rsidR="00467E36">
        <w:t xml:space="preserve"> page of the project.</w:t>
      </w:r>
      <w:r w:rsidR="00523C33">
        <w:t xml:space="preserve"> Since the user stories of the system already shared with development system so they just provide their id</w:t>
      </w:r>
      <w:r w:rsidR="00775CBC">
        <w:t>ea and opinions about the fifth</w:t>
      </w:r>
      <w:r w:rsidR="00523C33">
        <w:t xml:space="preserve"> pages o</w:t>
      </w:r>
      <w:r w:rsidR="00444653">
        <w:t>f the system which was the informative</w:t>
      </w:r>
      <w:r w:rsidR="00523C33">
        <w:t xml:space="preserve"> page for the job seeke</w:t>
      </w:r>
      <w:r w:rsidR="00444653">
        <w:t>r or user that they can add their information and can use system by that taps</w:t>
      </w:r>
      <w:r w:rsidR="00523C33">
        <w:t xml:space="preserve"> of the system as per request of the client.</w:t>
      </w:r>
      <w:r>
        <w:t xml:space="preserve"> </w:t>
      </w:r>
      <w:bookmarkStart w:id="1" w:name="_GoBack"/>
      <w:bookmarkEnd w:id="1"/>
    </w:p>
    <w:p w:rsidR="00772ECC" w:rsidRDefault="00467E36" w:rsidP="00DC4A5D">
      <w:pPr>
        <w:pStyle w:val="Heading1"/>
        <w:numPr>
          <w:ilvl w:val="0"/>
          <w:numId w:val="4"/>
        </w:numPr>
      </w:pPr>
      <w:r>
        <w:t>Problems</w:t>
      </w:r>
      <w:r w:rsidR="00AB0FE5">
        <w:t xml:space="preserve"> team faced </w:t>
      </w:r>
    </w:p>
    <w:p w:rsidR="00DC4A5D" w:rsidRPr="00DC4A5D" w:rsidRDefault="00DC4A5D" w:rsidP="00523C33">
      <w:pPr>
        <w:ind w:left="1080"/>
        <w:jc w:val="both"/>
      </w:pPr>
      <w:r>
        <w:t>At end of the meeting we talk about the</w:t>
      </w:r>
      <w:r w:rsidR="00523C33">
        <w:t xml:space="preserve"> problems and difficulties that the developer faced while coding the</w:t>
      </w:r>
      <w:r>
        <w:t xml:space="preserve"> first increment of </w:t>
      </w:r>
      <w:r w:rsidR="00523C33">
        <w:t>the job management system that was</w:t>
      </w:r>
      <w:r>
        <w:t xml:space="preserve"> a window with some functionalities that the development team need to code. </w:t>
      </w:r>
      <w:r w:rsidR="00523C33">
        <w:t xml:space="preserve"> The challenge they faced was decision on design of the interface and also functionalities of button that they were supposed to add.</w:t>
      </w:r>
    </w:p>
    <w:p w:rsidR="00772ECC" w:rsidRDefault="00963E7D" w:rsidP="00DC4A5D">
      <w:pPr>
        <w:spacing w:line="240" w:lineRule="auto"/>
        <w:ind w:left="720"/>
      </w:pPr>
      <w:bookmarkStart w:id="2" w:name="_Read_mode"/>
      <w:bookmarkEnd w:id="2"/>
      <w:r>
        <w:br w:type="page"/>
      </w:r>
    </w:p>
    <w:p w:rsidR="00772ECC" w:rsidRDefault="00772ECC" w:rsidP="00DC4A5D">
      <w:pPr>
        <w:spacing w:line="240" w:lineRule="auto"/>
        <w:ind w:left="720"/>
      </w:pPr>
    </w:p>
    <w:sectPr w:rsidR="00772EC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BFF" w:rsidRDefault="00CE3BFF">
      <w:pPr>
        <w:spacing w:after="0" w:line="240" w:lineRule="auto"/>
      </w:pPr>
      <w:r>
        <w:separator/>
      </w:r>
    </w:p>
  </w:endnote>
  <w:endnote w:type="continuationSeparator" w:id="0">
    <w:p w:rsidR="00CE3BFF" w:rsidRDefault="00CE3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CC" w:rsidRDefault="00963E7D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73FBAC" wp14:editId="26718291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Straight Connector 8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9F6F451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BFF" w:rsidRDefault="00CE3BFF">
      <w:pPr>
        <w:spacing w:after="0" w:line="240" w:lineRule="auto"/>
      </w:pPr>
      <w:r>
        <w:separator/>
      </w:r>
    </w:p>
  </w:footnote>
  <w:footnote w:type="continuationSeparator" w:id="0">
    <w:p w:rsidR="00CE3BFF" w:rsidRDefault="00CE3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CC" w:rsidRDefault="00963E7D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39C87" wp14:editId="7B9F3998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Straight Connector 7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20BCA58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C3DBB"/>
    <w:multiLevelType w:val="hybridMultilevel"/>
    <w:tmpl w:val="7982CC9C"/>
    <w:lvl w:ilvl="0" w:tplc="3C34ECA2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C3D07"/>
    <w:multiLevelType w:val="hybridMultilevel"/>
    <w:tmpl w:val="08840E78"/>
    <w:lvl w:ilvl="0" w:tplc="F5823184">
      <w:start w:val="2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595959" w:themeColor="text1" w:themeTint="A6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A5D"/>
    <w:rsid w:val="000874DA"/>
    <w:rsid w:val="000C72D5"/>
    <w:rsid w:val="0029540C"/>
    <w:rsid w:val="002C55D1"/>
    <w:rsid w:val="0030653A"/>
    <w:rsid w:val="00444653"/>
    <w:rsid w:val="00467E36"/>
    <w:rsid w:val="004D5A18"/>
    <w:rsid w:val="00523C33"/>
    <w:rsid w:val="00772ECC"/>
    <w:rsid w:val="00775CBC"/>
    <w:rsid w:val="00805CBF"/>
    <w:rsid w:val="00963E7D"/>
    <w:rsid w:val="00A37DAF"/>
    <w:rsid w:val="00A9105F"/>
    <w:rsid w:val="00AB0FE5"/>
    <w:rsid w:val="00CE3BFF"/>
    <w:rsid w:val="00D97D99"/>
    <w:rsid w:val="00DC4A5D"/>
    <w:rsid w:val="00E1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UI">
    <w:name w:val="UI"/>
    <w:basedOn w:val="Normal"/>
    <w:qFormat/>
    <w:rPr>
      <w:b/>
      <w:bCs/>
      <w:color w:val="auto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al\AppData\Roaming\Microsoft\Templates\Welcome%20to%20Word%20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1C23AB-CFBF-417A-B773-C0D8D95A840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4859B9C-6203-4B82-8AB2-6504B135F3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ED7208-DCDA-47E6-88E1-54D56125A5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 2013</Template>
  <TotalTime>0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2021-04-06T08:54:00Z</dcterms:created>
  <dcterms:modified xsi:type="dcterms:W3CDTF">2021-04-13T02:31:00Z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